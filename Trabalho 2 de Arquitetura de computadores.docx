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92F" w:rsidRDefault="00C2692F">
      <w:pPr>
        <w:pStyle w:val="Text"/>
        <w:ind w:firstLine="0"/>
        <w:rPr>
          <w:sz w:val="2"/>
          <w:szCs w:val="18"/>
        </w:rPr>
      </w:pPr>
      <w:r>
        <w:rPr>
          <w:sz w:val="2"/>
          <w:szCs w:val="18"/>
        </w:rPr>
        <w:footnoteReference w:customMarkFollows="1" w:id="1"/>
        <w:sym w:font="Symbol" w:char="F020"/>
      </w:r>
    </w:p>
    <w:p w:rsidR="004A6085" w:rsidRDefault="00D41CB2" w:rsidP="00C2692F">
      <w:pPr>
        <w:pStyle w:val="Ttulo"/>
        <w:framePr w:wrap="notBeside"/>
      </w:pPr>
      <w:r>
        <w:t xml:space="preserve">Trabalho </w:t>
      </w:r>
      <w:proofErr w:type="gramStart"/>
      <w:r w:rsidR="00F24F0A">
        <w:t>2</w:t>
      </w:r>
      <w:proofErr w:type="gramEnd"/>
      <w:r>
        <w:t xml:space="preserve"> de Arquitetura de computadores</w:t>
      </w:r>
    </w:p>
    <w:p w:rsidR="00C2692F" w:rsidRDefault="00F24F0A" w:rsidP="00C2692F">
      <w:pPr>
        <w:pStyle w:val="Ttulo"/>
        <w:framePr w:wrap="notBeside"/>
      </w:pPr>
      <w:r>
        <w:t xml:space="preserve"> CIFAR-10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in </w:t>
      </w:r>
      <w:proofErr w:type="spellStart"/>
      <w:r>
        <w:t>Images</w:t>
      </w:r>
      <w:proofErr w:type="spellEnd"/>
    </w:p>
    <w:p w:rsidR="00F24F0A" w:rsidRPr="00F24F0A" w:rsidRDefault="00F24F0A" w:rsidP="00F24F0A"/>
    <w:p w:rsidR="00C2692F" w:rsidRPr="00D41CB2" w:rsidRDefault="00D41CB2" w:rsidP="00C2692F">
      <w:pPr>
        <w:pStyle w:val="Authors"/>
        <w:framePr w:wrap="notBeside" w:x="1614"/>
      </w:pPr>
      <w:r>
        <w:t>Matheus de Araújo Nogueira</w:t>
      </w:r>
    </w:p>
    <w:p w:rsidR="00C2692F" w:rsidRDefault="00D41CB2" w:rsidP="00C2692F">
      <w:pPr>
        <w:pStyle w:val="Abstract"/>
        <w:spacing w:before="0"/>
      </w:pPr>
      <w:r>
        <w:rPr>
          <w:i/>
          <w:iCs/>
        </w:rPr>
        <w:t>Resumo</w:t>
      </w:r>
      <w:r w:rsidR="00C2692F">
        <w:t>—</w:t>
      </w:r>
      <w:r w:rsidR="00C2692F" w:rsidRPr="00B32A40">
        <w:t xml:space="preserve"> </w:t>
      </w:r>
      <w:r>
        <w:t xml:space="preserve">Esse relatório traz os resultados do </w:t>
      </w:r>
      <w:r w:rsidR="00F24F0A">
        <w:t>segundo</w:t>
      </w:r>
      <w:r>
        <w:t xml:space="preserve"> trabalho de arquitetura de computadores, no qual a atividade consistia em </w:t>
      </w:r>
      <w:r w:rsidR="00F24F0A">
        <w:t xml:space="preserve">escolher um problema do </w:t>
      </w:r>
      <w:r w:rsidR="004A6085">
        <w:t xml:space="preserve">site </w:t>
      </w:r>
      <w:proofErr w:type="spellStart"/>
      <w:r w:rsidR="00F24F0A" w:rsidRPr="004A6085">
        <w:t>Kaggle</w:t>
      </w:r>
      <w:proofErr w:type="spellEnd"/>
      <w:r w:rsidR="00F24F0A">
        <w:t xml:space="preserve"> e gerar uma solução utilizando </w:t>
      </w:r>
      <w:r w:rsidR="004A6085">
        <w:t>redes neurais profundas</w:t>
      </w:r>
      <w:r w:rsidR="00F24F0A">
        <w:t>.</w:t>
      </w:r>
    </w:p>
    <w:p w:rsidR="00C2692F" w:rsidRDefault="00D41CB2" w:rsidP="00C2692F">
      <w:pPr>
        <w:pStyle w:val="Ttulo1"/>
        <w:spacing w:before="120" w:after="120"/>
      </w:pPr>
      <w:r>
        <w:t>Introdução</w:t>
      </w:r>
    </w:p>
    <w:p w:rsidR="00AB081A" w:rsidRPr="00BF5997" w:rsidRDefault="00AB081A" w:rsidP="00C2692F">
      <w:pPr>
        <w:pStyle w:val="Corpodetexto"/>
      </w:pPr>
      <w:r>
        <w:t xml:space="preserve">O problema escolhido foi o </w:t>
      </w:r>
      <w:r w:rsidR="00186144">
        <w:t>CIFAR-10</w:t>
      </w:r>
      <w:sdt>
        <w:sdtPr>
          <w:id w:val="-195857961"/>
          <w:citation/>
        </w:sdtPr>
        <w:sdtContent>
          <w:r w:rsidR="00745500">
            <w:fldChar w:fldCharType="begin"/>
          </w:r>
          <w:r w:rsidR="00745500">
            <w:instrText xml:space="preserve"> CITATION CIF13 \l 1046 </w:instrText>
          </w:r>
          <w:r w:rsidR="00745500">
            <w:fldChar w:fldCharType="separate"/>
          </w:r>
          <w:r w:rsidR="004A6085">
            <w:rPr>
              <w:noProof/>
            </w:rPr>
            <w:t xml:space="preserve"> (CIFAR-10 - Object Recognition in Images, 2013)</w:t>
          </w:r>
          <w:r w:rsidR="00745500">
            <w:fldChar w:fldCharType="end"/>
          </w:r>
        </w:sdtContent>
      </w:sdt>
      <w:r>
        <w:t>, que é uma base de imagens</w:t>
      </w:r>
      <w:r w:rsidR="00186144">
        <w:t xml:space="preserve"> pequenas (32x32)</w:t>
      </w:r>
      <w:r>
        <w:t xml:space="preserve"> </w:t>
      </w:r>
      <w:r w:rsidR="00186144">
        <w:t xml:space="preserve">e coloridas, </w:t>
      </w:r>
      <w:r>
        <w:t xml:space="preserve">com </w:t>
      </w:r>
      <w:r w:rsidR="00186144">
        <w:t>60000 exemplares distribuídos em 10 classes</w:t>
      </w:r>
      <w:r w:rsidR="0038206A">
        <w:t>. Essa base é amplamente utilizada como benchmark</w:t>
      </w:r>
      <w:r w:rsidR="00186144">
        <w:t xml:space="preserve">. Hoje essa base já possui soluções que passaram de 90% de precisão, </w:t>
      </w:r>
      <w:sdt>
        <w:sdtPr>
          <w:id w:val="201447499"/>
          <w:citation/>
        </w:sdtPr>
        <w:sdtContent>
          <w:r w:rsidR="00186144">
            <w:fldChar w:fldCharType="begin"/>
          </w:r>
          <w:r w:rsidR="004A6085">
            <w:instrText xml:space="preserve">CITATION Gra14 \l 1046 </w:instrText>
          </w:r>
          <w:r w:rsidR="00186144">
            <w:fldChar w:fldCharType="separate"/>
          </w:r>
          <w:r w:rsidR="004A6085">
            <w:rPr>
              <w:noProof/>
            </w:rPr>
            <w:t>(Graham, 2014)</w:t>
          </w:r>
          <w:r w:rsidR="00186144">
            <w:fldChar w:fldCharType="end"/>
          </w:r>
        </w:sdtContent>
      </w:sdt>
      <w:r w:rsidR="00186144">
        <w:t xml:space="preserve"> possui a maior precisão com 96,53%, superando a precisão humana.</w:t>
      </w:r>
    </w:p>
    <w:p w:rsidR="007773E6" w:rsidRDefault="007773E6" w:rsidP="007773E6">
      <w:pPr>
        <w:pStyle w:val="Ttulo1"/>
        <w:tabs>
          <w:tab w:val="num" w:pos="360"/>
        </w:tabs>
        <w:spacing w:before="120" w:after="120"/>
      </w:pPr>
      <w:r>
        <w:t>Metodologia</w:t>
      </w:r>
    </w:p>
    <w:p w:rsidR="008C3E6D" w:rsidRDefault="00A27C9A" w:rsidP="007773E6">
      <w:r>
        <w:t xml:space="preserve">O método para solucionar o problema da CIFAR-10, foi utilizar uma arquitetura de rede neural pronta, a </w:t>
      </w:r>
      <w:proofErr w:type="spellStart"/>
      <w:proofErr w:type="gramStart"/>
      <w:r w:rsidRPr="004A6085">
        <w:t>AlexNet</w:t>
      </w:r>
      <w:proofErr w:type="spellEnd"/>
      <w:proofErr w:type="gramEnd"/>
      <w:sdt>
        <w:sdtPr>
          <w:id w:val="-1886164155"/>
          <w:citation/>
        </w:sdtPr>
        <w:sdtContent>
          <w:r w:rsidR="004A6085" w:rsidRPr="004A6085">
            <w:fldChar w:fldCharType="begin"/>
          </w:r>
          <w:r w:rsidR="004A6085" w:rsidRPr="004A6085">
            <w:instrText xml:space="preserve"> CITATION Ale12 \l 1046 </w:instrText>
          </w:r>
          <w:r w:rsidR="004A6085" w:rsidRPr="004A6085">
            <w:fldChar w:fldCharType="separate"/>
          </w:r>
          <w:r w:rsidR="004A6085">
            <w:rPr>
              <w:noProof/>
            </w:rPr>
            <w:t xml:space="preserve"> (Alex Krizhevsky, 2012)</w:t>
          </w:r>
          <w:r w:rsidR="004A6085" w:rsidRPr="004A6085">
            <w:fldChar w:fldCharType="end"/>
          </w:r>
        </w:sdtContent>
      </w:sdt>
      <w:r>
        <w:t>.</w:t>
      </w:r>
    </w:p>
    <w:p w:rsidR="00A27C9A" w:rsidRDefault="00A27C9A" w:rsidP="007773E6">
      <w:r>
        <w:t xml:space="preserve">A </w:t>
      </w:r>
      <w:proofErr w:type="spellStart"/>
      <w:proofErr w:type="gramStart"/>
      <w:r>
        <w:t>AlexNet</w:t>
      </w:r>
      <w:proofErr w:type="spellEnd"/>
      <w:proofErr w:type="gramEnd"/>
      <w:r>
        <w:t xml:space="preserve"> possui 8 camadas, sendo 5 </w:t>
      </w:r>
      <w:proofErr w:type="spellStart"/>
      <w:r>
        <w:t>convolucionais</w:t>
      </w:r>
      <w:proofErr w:type="spellEnd"/>
      <w:r>
        <w:t xml:space="preserve"> e 3 totalmente conectadas. </w:t>
      </w:r>
    </w:p>
    <w:p w:rsidR="00733D63" w:rsidRDefault="00733D63" w:rsidP="007773E6">
      <w:r>
        <w:t>Escolhi essa arquitetura</w:t>
      </w:r>
      <w:proofErr w:type="gramStart"/>
      <w:r>
        <w:t xml:space="preserve"> pois</w:t>
      </w:r>
      <w:proofErr w:type="gramEnd"/>
      <w:r>
        <w:t xml:space="preserve"> ela foi criada para classificação de imagens e por ser bem utilizada na literatura.</w:t>
      </w:r>
    </w:p>
    <w:p w:rsidR="00047905" w:rsidRDefault="00047905" w:rsidP="007773E6"/>
    <w:p w:rsidR="008C3E6D" w:rsidRDefault="005A0B01" w:rsidP="00186144">
      <w:r>
        <w:t>Foi</w:t>
      </w:r>
      <w:r w:rsidR="00A27C9A">
        <w:t xml:space="preserve"> necessários realizar algumas modificações </w:t>
      </w:r>
      <w:r w:rsidR="00AB081A">
        <w:t xml:space="preserve">na arquitetura </w:t>
      </w:r>
      <w:bookmarkStart w:id="0" w:name="_GoBack"/>
      <w:bookmarkEnd w:id="0"/>
      <w:r w:rsidR="00AB081A">
        <w:t>para que seja possível o uso dela na base CIFAR-10.</w:t>
      </w:r>
      <w:r>
        <w:t xml:space="preserve"> </w:t>
      </w:r>
      <w:r w:rsidR="00AB081A">
        <w:t>Essas modificações foram no processamento da imagem, na arquitetura original, a rede realizar um corte na imagem de entrada para 227 pixels. Como a base escolhida só possui imagens de 32x32 pixels, não fazia sentido continuar com esse processo</w:t>
      </w:r>
      <w:r>
        <w:t>, pois</w:t>
      </w:r>
      <w:r w:rsidR="00AB081A">
        <w:t xml:space="preserve"> isso iria gerar ruído na imagem de entrada.</w:t>
      </w:r>
    </w:p>
    <w:p w:rsidR="00047905" w:rsidRDefault="00047905" w:rsidP="00186144"/>
    <w:p w:rsidR="00047905" w:rsidRPr="00047905" w:rsidRDefault="00047905" w:rsidP="00186144">
      <w:r>
        <w:t xml:space="preserve">Outros parâmetros da rede também foram alterados, como o </w:t>
      </w:r>
      <w:proofErr w:type="spellStart"/>
      <w:r>
        <w:t>L</w:t>
      </w:r>
      <w:r>
        <w:rPr>
          <w:i/>
        </w:rPr>
        <w:t>earn</w:t>
      </w:r>
      <w:proofErr w:type="spellEnd"/>
      <w:r>
        <w:rPr>
          <w:i/>
        </w:rPr>
        <w:t xml:space="preserve"> Rate</w:t>
      </w:r>
      <w:r>
        <w:t xml:space="preserve"> para 0,05, a politica de queda da </w:t>
      </w:r>
      <w:proofErr w:type="spellStart"/>
      <w:r w:rsidR="00C81C56" w:rsidRPr="00C81C56">
        <w:rPr>
          <w:i/>
        </w:rPr>
        <w:t>L</w:t>
      </w:r>
      <w:r w:rsidRPr="00C81C56">
        <w:t>oss</w:t>
      </w:r>
      <w:proofErr w:type="spellEnd"/>
      <w:r>
        <w:t xml:space="preserve"> para </w:t>
      </w:r>
      <w:proofErr w:type="spellStart"/>
      <w:r>
        <w:rPr>
          <w:i/>
        </w:rPr>
        <w:t>Step</w:t>
      </w:r>
      <w:proofErr w:type="spellEnd"/>
      <w:r>
        <w:rPr>
          <w:i/>
        </w:rPr>
        <w:t xml:space="preserve"> Down</w:t>
      </w:r>
      <w:r>
        <w:t xml:space="preserve"> em 75% e a quantidade de épocas para 30</w:t>
      </w:r>
      <w:r>
        <w:rPr>
          <w:i/>
        </w:rPr>
        <w:t>.</w:t>
      </w:r>
      <w:r>
        <w:t xml:space="preserve"> </w:t>
      </w:r>
    </w:p>
    <w:p w:rsidR="00423D7A" w:rsidRDefault="00423D7A" w:rsidP="007773E6"/>
    <w:p w:rsidR="00186144" w:rsidRDefault="00186144" w:rsidP="007773E6">
      <w:r>
        <w:t xml:space="preserve">Utilizamos a técnica de validação cruzada </w:t>
      </w:r>
      <w:r w:rsidRPr="004A6085">
        <w:rPr>
          <w:i/>
        </w:rPr>
        <w:t>k-</w:t>
      </w:r>
      <w:proofErr w:type="spellStart"/>
      <w:r w:rsidRPr="004A6085">
        <w:rPr>
          <w:i/>
        </w:rPr>
        <w:t>fold</w:t>
      </w:r>
      <w:proofErr w:type="spellEnd"/>
      <w:r>
        <w:t>, com 5-folds. Sendo 30 mil imagens para o treino, 10 mil para teste e 10 mil para validação da rede.</w:t>
      </w:r>
      <w:r w:rsidR="00733D63">
        <w:t xml:space="preserve"> A porção de validação serviu</w:t>
      </w:r>
      <w:r w:rsidR="004A6085">
        <w:t xml:space="preserve"> para monitorar o </w:t>
      </w:r>
      <w:r w:rsidR="00733D63">
        <w:t>treinamento</w:t>
      </w:r>
      <w:r w:rsidR="004A6085">
        <w:t xml:space="preserve"> da rede.</w:t>
      </w:r>
    </w:p>
    <w:p w:rsidR="00423D7A" w:rsidRDefault="00423D7A" w:rsidP="007773E6">
      <w:r>
        <w:t xml:space="preserve">O computador utilizado </w:t>
      </w:r>
      <w:r w:rsidR="00AB081A">
        <w:t xml:space="preserve">para treinar a rede foi a </w:t>
      </w:r>
      <w:r w:rsidR="008573F1">
        <w:t>LCAD</w:t>
      </w:r>
      <w:r w:rsidR="00AB081A">
        <w:t>205</w:t>
      </w:r>
      <w:r w:rsidR="000A7C76">
        <w:t>, com as seguintes especificações</w:t>
      </w:r>
      <w:r>
        <w:t>.</w:t>
      </w:r>
    </w:p>
    <w:p w:rsidR="001D5883" w:rsidRDefault="001D5883" w:rsidP="007773E6"/>
    <w:p w:rsidR="00733D63" w:rsidRDefault="00733D63" w:rsidP="007773E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36"/>
        <w:gridCol w:w="2536"/>
      </w:tblGrid>
      <w:tr w:rsidR="001D5883" w:rsidTr="001D5883">
        <w:tc>
          <w:tcPr>
            <w:tcW w:w="5072" w:type="dxa"/>
            <w:gridSpan w:val="2"/>
          </w:tcPr>
          <w:p w:rsidR="001D5883" w:rsidRDefault="001D5883" w:rsidP="001D5883">
            <w:pPr>
              <w:jc w:val="center"/>
            </w:pPr>
            <w:r>
              <w:t>Especificações do processador</w:t>
            </w:r>
          </w:p>
        </w:tc>
      </w:tr>
      <w:tr w:rsidR="001D5883" w:rsidTr="001D5883">
        <w:tc>
          <w:tcPr>
            <w:tcW w:w="2536" w:type="dxa"/>
          </w:tcPr>
          <w:p w:rsidR="001D5883" w:rsidRDefault="001D5883" w:rsidP="007773E6">
            <w:r>
              <w:t>Modelo</w:t>
            </w:r>
          </w:p>
        </w:tc>
        <w:tc>
          <w:tcPr>
            <w:tcW w:w="2536" w:type="dxa"/>
          </w:tcPr>
          <w:p w:rsidR="001D5883" w:rsidRDefault="001D5883" w:rsidP="004A6085">
            <w:r>
              <w:t xml:space="preserve">Intel </w:t>
            </w:r>
            <w:r w:rsidR="004A6085">
              <w:t>Xeon E5606 2.13GHz</w:t>
            </w:r>
          </w:p>
        </w:tc>
      </w:tr>
      <w:tr w:rsidR="001D5883" w:rsidTr="001D5883">
        <w:tc>
          <w:tcPr>
            <w:tcW w:w="2536" w:type="dxa"/>
          </w:tcPr>
          <w:p w:rsidR="001D5883" w:rsidRDefault="001D5883" w:rsidP="007773E6">
            <w:r>
              <w:t>Quantidade de núcleos</w:t>
            </w:r>
          </w:p>
        </w:tc>
        <w:tc>
          <w:tcPr>
            <w:tcW w:w="2536" w:type="dxa"/>
          </w:tcPr>
          <w:p w:rsidR="001D5883" w:rsidRDefault="004A6085" w:rsidP="007773E6">
            <w:proofErr w:type="gramStart"/>
            <w:r>
              <w:t>4</w:t>
            </w:r>
            <w:proofErr w:type="gramEnd"/>
          </w:p>
        </w:tc>
      </w:tr>
      <w:tr w:rsidR="001D5883" w:rsidTr="001D5883">
        <w:tc>
          <w:tcPr>
            <w:tcW w:w="2536" w:type="dxa"/>
          </w:tcPr>
          <w:p w:rsidR="001D5883" w:rsidRDefault="001D5883" w:rsidP="007773E6">
            <w:r>
              <w:t>Quantidade de threads</w:t>
            </w:r>
          </w:p>
        </w:tc>
        <w:tc>
          <w:tcPr>
            <w:tcW w:w="2536" w:type="dxa"/>
          </w:tcPr>
          <w:p w:rsidR="001D5883" w:rsidRDefault="004A6085" w:rsidP="007773E6">
            <w:proofErr w:type="gramStart"/>
            <w:r>
              <w:t>4</w:t>
            </w:r>
            <w:proofErr w:type="gramEnd"/>
          </w:p>
        </w:tc>
      </w:tr>
      <w:tr w:rsidR="001D5883" w:rsidTr="001D5883">
        <w:tc>
          <w:tcPr>
            <w:tcW w:w="2536" w:type="dxa"/>
          </w:tcPr>
          <w:p w:rsidR="001D5883" w:rsidRDefault="001D5883" w:rsidP="007773E6">
            <w:r>
              <w:t>Cache</w:t>
            </w:r>
          </w:p>
        </w:tc>
        <w:tc>
          <w:tcPr>
            <w:tcW w:w="2536" w:type="dxa"/>
          </w:tcPr>
          <w:p w:rsidR="001D5883" w:rsidRDefault="001D5883" w:rsidP="007773E6">
            <w:r>
              <w:t>8 Megabytes</w:t>
            </w:r>
          </w:p>
        </w:tc>
      </w:tr>
      <w:tr w:rsidR="001D5883" w:rsidTr="001D5883">
        <w:tc>
          <w:tcPr>
            <w:tcW w:w="2536" w:type="dxa"/>
          </w:tcPr>
          <w:p w:rsidR="001D5883" w:rsidRDefault="001D5883" w:rsidP="007773E6">
            <w:r>
              <w:t>RAM</w:t>
            </w:r>
          </w:p>
        </w:tc>
        <w:tc>
          <w:tcPr>
            <w:tcW w:w="2536" w:type="dxa"/>
          </w:tcPr>
          <w:p w:rsidR="001D5883" w:rsidRDefault="004A6085" w:rsidP="007773E6">
            <w:r>
              <w:t>12</w:t>
            </w:r>
            <w:r w:rsidR="001D5883">
              <w:t xml:space="preserve"> Gigabytes</w:t>
            </w:r>
          </w:p>
        </w:tc>
      </w:tr>
    </w:tbl>
    <w:p w:rsidR="001D5883" w:rsidRDefault="001D5883" w:rsidP="007773E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36"/>
        <w:gridCol w:w="2536"/>
      </w:tblGrid>
      <w:tr w:rsidR="000A7C76" w:rsidTr="000A7C76">
        <w:tc>
          <w:tcPr>
            <w:tcW w:w="5072" w:type="dxa"/>
            <w:gridSpan w:val="2"/>
          </w:tcPr>
          <w:p w:rsidR="000A7C76" w:rsidRDefault="000A7C76" w:rsidP="000A7C76">
            <w:pPr>
              <w:jc w:val="center"/>
            </w:pPr>
            <w:r w:rsidRPr="001D6C91">
              <w:t>Especiações da placa gráfica</w:t>
            </w:r>
          </w:p>
        </w:tc>
      </w:tr>
      <w:tr w:rsidR="000A7C76" w:rsidTr="000A7C76">
        <w:tc>
          <w:tcPr>
            <w:tcW w:w="2536" w:type="dxa"/>
          </w:tcPr>
          <w:p w:rsidR="000A7C76" w:rsidRDefault="000A7C76" w:rsidP="007773E6">
            <w:r>
              <w:t>Modelo</w:t>
            </w:r>
          </w:p>
        </w:tc>
        <w:tc>
          <w:tcPr>
            <w:tcW w:w="2536" w:type="dxa"/>
          </w:tcPr>
          <w:p w:rsidR="000A7C76" w:rsidRDefault="00AB081A" w:rsidP="007773E6">
            <w:r>
              <w:t>GTX 660</w:t>
            </w:r>
          </w:p>
        </w:tc>
      </w:tr>
      <w:tr w:rsidR="000A7C76" w:rsidTr="000A7C76">
        <w:tc>
          <w:tcPr>
            <w:tcW w:w="2536" w:type="dxa"/>
          </w:tcPr>
          <w:p w:rsidR="000A7C76" w:rsidRDefault="000A7C76" w:rsidP="007773E6">
            <w:r>
              <w:t>VRAM</w:t>
            </w:r>
          </w:p>
        </w:tc>
        <w:tc>
          <w:tcPr>
            <w:tcW w:w="2536" w:type="dxa"/>
          </w:tcPr>
          <w:p w:rsidR="000A7C76" w:rsidRDefault="00AB081A" w:rsidP="007773E6">
            <w:r>
              <w:t>1.5</w:t>
            </w:r>
            <w:r w:rsidR="000A7C76">
              <w:t xml:space="preserve"> Gigabytes</w:t>
            </w:r>
          </w:p>
        </w:tc>
      </w:tr>
      <w:tr w:rsidR="000A7C76" w:rsidTr="000A7C76">
        <w:tc>
          <w:tcPr>
            <w:tcW w:w="2536" w:type="dxa"/>
          </w:tcPr>
          <w:p w:rsidR="000A7C76" w:rsidRDefault="000A7C76" w:rsidP="007773E6">
            <w:r>
              <w:t>Frequência</w:t>
            </w:r>
          </w:p>
        </w:tc>
        <w:tc>
          <w:tcPr>
            <w:tcW w:w="2536" w:type="dxa"/>
          </w:tcPr>
          <w:p w:rsidR="000A7C76" w:rsidRDefault="000A7C76" w:rsidP="004A6085">
            <w:r>
              <w:t>0.</w:t>
            </w:r>
            <w:r w:rsidR="004A6085">
              <w:t>889</w:t>
            </w:r>
            <w:r>
              <w:t xml:space="preserve"> GHz</w:t>
            </w:r>
          </w:p>
        </w:tc>
      </w:tr>
      <w:tr w:rsidR="000A7C76" w:rsidTr="000A7C76">
        <w:tc>
          <w:tcPr>
            <w:tcW w:w="2536" w:type="dxa"/>
          </w:tcPr>
          <w:p w:rsidR="000A7C76" w:rsidRDefault="000A7C76" w:rsidP="007773E6">
            <w:r>
              <w:t>Quantidade de WARPS</w:t>
            </w:r>
          </w:p>
        </w:tc>
        <w:tc>
          <w:tcPr>
            <w:tcW w:w="2536" w:type="dxa"/>
          </w:tcPr>
          <w:p w:rsidR="000A7C76" w:rsidRDefault="000A7C76" w:rsidP="007773E6">
            <w:r>
              <w:t>32</w:t>
            </w:r>
          </w:p>
        </w:tc>
      </w:tr>
      <w:tr w:rsidR="000A7C76" w:rsidTr="001D6C91">
        <w:trPr>
          <w:trHeight w:val="82"/>
        </w:trPr>
        <w:tc>
          <w:tcPr>
            <w:tcW w:w="2536" w:type="dxa"/>
          </w:tcPr>
          <w:p w:rsidR="000A7C76" w:rsidRDefault="000A7C76" w:rsidP="007773E6">
            <w:r>
              <w:t>CUDA cores</w:t>
            </w:r>
          </w:p>
        </w:tc>
        <w:tc>
          <w:tcPr>
            <w:tcW w:w="2536" w:type="dxa"/>
          </w:tcPr>
          <w:p w:rsidR="000A7C76" w:rsidRDefault="004A6085" w:rsidP="007773E6">
            <w:r>
              <w:t>1152</w:t>
            </w:r>
          </w:p>
        </w:tc>
      </w:tr>
      <w:tr w:rsidR="000A7C76" w:rsidTr="000A7C76">
        <w:tc>
          <w:tcPr>
            <w:tcW w:w="2536" w:type="dxa"/>
          </w:tcPr>
          <w:p w:rsidR="000A7C76" w:rsidRDefault="000A7C76" w:rsidP="007773E6">
            <w:r>
              <w:t>Max de threads por SMP</w:t>
            </w:r>
          </w:p>
        </w:tc>
        <w:tc>
          <w:tcPr>
            <w:tcW w:w="2536" w:type="dxa"/>
          </w:tcPr>
          <w:p w:rsidR="000A7C76" w:rsidRDefault="000A7C76" w:rsidP="007773E6">
            <w:r>
              <w:t>2048</w:t>
            </w:r>
          </w:p>
        </w:tc>
      </w:tr>
      <w:tr w:rsidR="000A7C76" w:rsidTr="000A7C76">
        <w:tc>
          <w:tcPr>
            <w:tcW w:w="2536" w:type="dxa"/>
          </w:tcPr>
          <w:p w:rsidR="000A7C76" w:rsidRDefault="000A7C76" w:rsidP="007773E6">
            <w:r>
              <w:t>Max de threads por bloco</w:t>
            </w:r>
          </w:p>
        </w:tc>
        <w:tc>
          <w:tcPr>
            <w:tcW w:w="2536" w:type="dxa"/>
          </w:tcPr>
          <w:p w:rsidR="000A7C76" w:rsidRDefault="000A7C76" w:rsidP="007773E6">
            <w:r>
              <w:t>1024</w:t>
            </w:r>
          </w:p>
        </w:tc>
      </w:tr>
    </w:tbl>
    <w:p w:rsidR="00423D7A" w:rsidRDefault="00423D7A" w:rsidP="007773E6"/>
    <w:p w:rsidR="005A0B01" w:rsidRPr="00A87021" w:rsidRDefault="005A0B01" w:rsidP="007773E6">
      <w:r>
        <w:t xml:space="preserve">Para facilitar a construção e execução da rede, foram utilizados a </w:t>
      </w:r>
      <w:proofErr w:type="spellStart"/>
      <w:r>
        <w:t>Caffe</w:t>
      </w:r>
      <w:proofErr w:type="spellEnd"/>
      <w:r>
        <w:t xml:space="preserve"> </w:t>
      </w:r>
      <w:sdt>
        <w:sdtPr>
          <w:id w:val="1260874138"/>
          <w:citation/>
        </w:sdtPr>
        <w:sdtContent>
          <w:r>
            <w:fldChar w:fldCharType="begin"/>
          </w:r>
          <w:r>
            <w:instrText xml:space="preserve"> CITATION Caffe \l 1046 </w:instrText>
          </w:r>
          <w:r>
            <w:fldChar w:fldCharType="separate"/>
          </w:r>
          <w:r w:rsidR="004A6085">
            <w:rPr>
              <w:noProof/>
            </w:rPr>
            <w:t>(Jia, 2014)</w:t>
          </w:r>
          <w:r>
            <w:fldChar w:fldCharType="end"/>
          </w:r>
        </w:sdtContent>
      </w:sdt>
      <w:r>
        <w:t>e o DIGITS</w:t>
      </w:r>
      <w:sdt>
        <w:sdtPr>
          <w:id w:val="-1572888800"/>
          <w:citation/>
        </w:sdtPr>
        <w:sdtContent>
          <w:r>
            <w:fldChar w:fldCharType="begin"/>
          </w:r>
          <w:r w:rsidR="004A6085">
            <w:instrText xml:space="preserve">CITATION DIGITS2016 \l 1046 </w:instrText>
          </w:r>
          <w:r>
            <w:fldChar w:fldCharType="separate"/>
          </w:r>
          <w:r w:rsidR="004A6085">
            <w:rPr>
              <w:noProof/>
            </w:rPr>
            <w:t xml:space="preserve"> (NVIDIA)</w:t>
          </w:r>
          <w:r>
            <w:fldChar w:fldCharType="end"/>
          </w:r>
        </w:sdtContent>
      </w:sdt>
      <w:r>
        <w:t xml:space="preserve">. A </w:t>
      </w:r>
      <w:proofErr w:type="spellStart"/>
      <w:r w:rsidR="00A87021">
        <w:t>Caffe</w:t>
      </w:r>
      <w:proofErr w:type="spellEnd"/>
      <w:r w:rsidR="00A87021">
        <w:t xml:space="preserve"> é um poderoso framework de rede neural profunda, com muitas funcionalidades e amplamente utilizada na literatura. Já o DIGITS é gerenciador de tarefas de rede neural, ele controla o uso dos recursos das placas gráficas durante o processo e auxilia na visualização do aprendizado da rede. Assim, essas duas ferramentas são ótimas para ajudar nos trabalhos de rede neural com placas gráficas.</w:t>
      </w:r>
    </w:p>
    <w:p w:rsidR="008573F1" w:rsidRDefault="008C3E6D" w:rsidP="008573F1">
      <w:pPr>
        <w:pStyle w:val="Ttulo1"/>
        <w:spacing w:before="120" w:after="120"/>
      </w:pPr>
      <w:r>
        <w:t>Resultados</w:t>
      </w:r>
    </w:p>
    <w:p w:rsidR="00144831" w:rsidRDefault="00144831" w:rsidP="00144831">
      <w:r>
        <w:t xml:space="preserve">Analisando os resultados de todos os </w:t>
      </w:r>
      <w:proofErr w:type="spellStart"/>
      <w:r>
        <w:rPr>
          <w:i/>
        </w:rPr>
        <w:t>folds</w:t>
      </w:r>
      <w:proofErr w:type="spellEnd"/>
      <w:r>
        <w:rPr>
          <w:i/>
        </w:rPr>
        <w:t>,</w:t>
      </w:r>
      <w:r>
        <w:t xml:space="preserve"> a média de precisão na primeira saída da rede foi de 64,13% e na</w:t>
      </w:r>
      <w:r w:rsidR="00F43585">
        <w:t>s</w:t>
      </w:r>
      <w:r>
        <w:t xml:space="preserve"> cinco primeiras saídas foi de 95,4%. Esses resultados são melhores do que probabilidade de uma escolha aleatória das classe</w:t>
      </w:r>
      <w:r w:rsidR="00F43585">
        <w:t>s, mas</w:t>
      </w:r>
      <w:r>
        <w:t xml:space="preserve"> inferiores aos encontrados na literatura. </w:t>
      </w:r>
    </w:p>
    <w:p w:rsidR="00F43585" w:rsidRDefault="00F43585" w:rsidP="0014483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0"/>
        <w:gridCol w:w="1691"/>
        <w:gridCol w:w="1691"/>
      </w:tblGrid>
      <w:tr w:rsidR="0036108E" w:rsidTr="000725D3">
        <w:tc>
          <w:tcPr>
            <w:tcW w:w="5072" w:type="dxa"/>
            <w:gridSpan w:val="3"/>
          </w:tcPr>
          <w:p w:rsidR="0036108E" w:rsidRPr="0036108E" w:rsidRDefault="0036108E" w:rsidP="0036108E">
            <w:pPr>
              <w:jc w:val="center"/>
            </w:pPr>
            <w:r>
              <w:t xml:space="preserve">Saída da rede em cada </w:t>
            </w:r>
            <w:proofErr w:type="spellStart"/>
            <w:r>
              <w:rPr>
                <w:i/>
              </w:rPr>
              <w:t>fold</w:t>
            </w:r>
            <w:proofErr w:type="spellEnd"/>
          </w:p>
        </w:tc>
      </w:tr>
      <w:tr w:rsidR="00144831" w:rsidTr="00144831">
        <w:tc>
          <w:tcPr>
            <w:tcW w:w="1690" w:type="dxa"/>
          </w:tcPr>
          <w:p w:rsidR="00144831" w:rsidRDefault="00144831" w:rsidP="00144831"/>
        </w:tc>
        <w:tc>
          <w:tcPr>
            <w:tcW w:w="1691" w:type="dxa"/>
          </w:tcPr>
          <w:p w:rsidR="00144831" w:rsidRDefault="00144831" w:rsidP="00144831">
            <w:pPr>
              <w:jc w:val="center"/>
            </w:pPr>
            <w:r>
              <w:t>TOP-1</w:t>
            </w:r>
          </w:p>
        </w:tc>
        <w:tc>
          <w:tcPr>
            <w:tcW w:w="1691" w:type="dxa"/>
          </w:tcPr>
          <w:p w:rsidR="00144831" w:rsidRDefault="00144831" w:rsidP="00144831">
            <w:pPr>
              <w:jc w:val="center"/>
            </w:pPr>
            <w:r>
              <w:t>TOP-5</w:t>
            </w:r>
          </w:p>
        </w:tc>
      </w:tr>
      <w:tr w:rsidR="00144831" w:rsidTr="0061556B">
        <w:tc>
          <w:tcPr>
            <w:tcW w:w="1690" w:type="dxa"/>
          </w:tcPr>
          <w:p w:rsidR="00144831" w:rsidRDefault="00144831" w:rsidP="00144831">
            <w:r>
              <w:t>Fold-1</w:t>
            </w:r>
          </w:p>
        </w:tc>
        <w:tc>
          <w:tcPr>
            <w:tcW w:w="1691" w:type="dxa"/>
            <w:vAlign w:val="bottom"/>
          </w:tcPr>
          <w:p w:rsidR="00144831" w:rsidRPr="00144831" w:rsidRDefault="00144831">
            <w:pPr>
              <w:jc w:val="right"/>
              <w:rPr>
                <w:rFonts w:ascii="Calibri" w:hAnsi="Calibri" w:cs="Calibri"/>
                <w:color w:val="000000"/>
              </w:rPr>
            </w:pPr>
            <w:r w:rsidRPr="00144831">
              <w:rPr>
                <w:rFonts w:ascii="Calibri" w:hAnsi="Calibri" w:cs="Calibri"/>
                <w:color w:val="000000"/>
              </w:rPr>
              <w:t>63,69</w:t>
            </w:r>
          </w:p>
        </w:tc>
        <w:tc>
          <w:tcPr>
            <w:tcW w:w="1691" w:type="dxa"/>
            <w:vAlign w:val="bottom"/>
          </w:tcPr>
          <w:p w:rsidR="00144831" w:rsidRPr="00144831" w:rsidRDefault="00144831">
            <w:pPr>
              <w:jc w:val="right"/>
              <w:rPr>
                <w:rFonts w:ascii="Calibri" w:hAnsi="Calibri" w:cs="Calibri"/>
                <w:color w:val="000000"/>
              </w:rPr>
            </w:pPr>
            <w:r w:rsidRPr="00144831">
              <w:rPr>
                <w:rFonts w:ascii="Calibri" w:hAnsi="Calibri" w:cs="Calibri"/>
                <w:color w:val="000000"/>
              </w:rPr>
              <w:t>95,46</w:t>
            </w:r>
          </w:p>
        </w:tc>
      </w:tr>
      <w:tr w:rsidR="00144831" w:rsidTr="0061556B">
        <w:tc>
          <w:tcPr>
            <w:tcW w:w="1690" w:type="dxa"/>
          </w:tcPr>
          <w:p w:rsidR="00144831" w:rsidRDefault="00144831" w:rsidP="00144831">
            <w:r>
              <w:t>Fold-2</w:t>
            </w:r>
          </w:p>
        </w:tc>
        <w:tc>
          <w:tcPr>
            <w:tcW w:w="1691" w:type="dxa"/>
            <w:vAlign w:val="bottom"/>
          </w:tcPr>
          <w:p w:rsidR="00144831" w:rsidRPr="00144831" w:rsidRDefault="00144831">
            <w:pPr>
              <w:jc w:val="right"/>
              <w:rPr>
                <w:rFonts w:ascii="Calibri" w:hAnsi="Calibri" w:cs="Calibri"/>
                <w:color w:val="000000"/>
              </w:rPr>
            </w:pPr>
            <w:r w:rsidRPr="00144831">
              <w:rPr>
                <w:rFonts w:ascii="Calibri" w:hAnsi="Calibri" w:cs="Calibri"/>
                <w:color w:val="000000"/>
              </w:rPr>
              <w:t>64,21</w:t>
            </w:r>
          </w:p>
        </w:tc>
        <w:tc>
          <w:tcPr>
            <w:tcW w:w="1691" w:type="dxa"/>
            <w:vAlign w:val="bottom"/>
          </w:tcPr>
          <w:p w:rsidR="00144831" w:rsidRPr="00144831" w:rsidRDefault="00144831">
            <w:pPr>
              <w:jc w:val="right"/>
              <w:rPr>
                <w:rFonts w:ascii="Calibri" w:hAnsi="Calibri" w:cs="Calibri"/>
                <w:color w:val="000000"/>
              </w:rPr>
            </w:pPr>
            <w:r w:rsidRPr="00144831">
              <w:rPr>
                <w:rFonts w:ascii="Calibri" w:hAnsi="Calibri" w:cs="Calibri"/>
                <w:color w:val="000000"/>
              </w:rPr>
              <w:t>95,37</w:t>
            </w:r>
          </w:p>
        </w:tc>
      </w:tr>
      <w:tr w:rsidR="00144831" w:rsidTr="0061556B">
        <w:tc>
          <w:tcPr>
            <w:tcW w:w="1690" w:type="dxa"/>
          </w:tcPr>
          <w:p w:rsidR="00144831" w:rsidRDefault="00144831" w:rsidP="00144831">
            <w:r>
              <w:t>Fold-3</w:t>
            </w:r>
          </w:p>
        </w:tc>
        <w:tc>
          <w:tcPr>
            <w:tcW w:w="1691" w:type="dxa"/>
            <w:vAlign w:val="bottom"/>
          </w:tcPr>
          <w:p w:rsidR="00144831" w:rsidRPr="00144831" w:rsidRDefault="00144831">
            <w:pPr>
              <w:jc w:val="right"/>
              <w:rPr>
                <w:rFonts w:ascii="Calibri" w:hAnsi="Calibri" w:cs="Calibri"/>
                <w:color w:val="000000"/>
              </w:rPr>
            </w:pPr>
            <w:r w:rsidRPr="00144831">
              <w:rPr>
                <w:rFonts w:ascii="Calibri" w:hAnsi="Calibri" w:cs="Calibri"/>
                <w:color w:val="000000"/>
              </w:rPr>
              <w:t>64,68</w:t>
            </w:r>
          </w:p>
        </w:tc>
        <w:tc>
          <w:tcPr>
            <w:tcW w:w="1691" w:type="dxa"/>
            <w:vAlign w:val="bottom"/>
          </w:tcPr>
          <w:p w:rsidR="00144831" w:rsidRPr="00144831" w:rsidRDefault="00144831">
            <w:pPr>
              <w:jc w:val="right"/>
              <w:rPr>
                <w:rFonts w:ascii="Calibri" w:hAnsi="Calibri" w:cs="Calibri"/>
                <w:color w:val="000000"/>
              </w:rPr>
            </w:pPr>
            <w:r w:rsidRPr="00144831">
              <w:rPr>
                <w:rFonts w:ascii="Calibri" w:hAnsi="Calibri" w:cs="Calibri"/>
                <w:color w:val="000000"/>
              </w:rPr>
              <w:t>95,26</w:t>
            </w:r>
          </w:p>
        </w:tc>
      </w:tr>
      <w:tr w:rsidR="00144831" w:rsidTr="0061556B">
        <w:tc>
          <w:tcPr>
            <w:tcW w:w="1690" w:type="dxa"/>
          </w:tcPr>
          <w:p w:rsidR="00144831" w:rsidRDefault="00144831" w:rsidP="00144831">
            <w:r>
              <w:t>Fold-4</w:t>
            </w:r>
          </w:p>
        </w:tc>
        <w:tc>
          <w:tcPr>
            <w:tcW w:w="1691" w:type="dxa"/>
            <w:vAlign w:val="bottom"/>
          </w:tcPr>
          <w:p w:rsidR="00144831" w:rsidRPr="00144831" w:rsidRDefault="00144831">
            <w:pPr>
              <w:jc w:val="right"/>
              <w:rPr>
                <w:rFonts w:ascii="Calibri" w:hAnsi="Calibri" w:cs="Calibri"/>
                <w:color w:val="000000"/>
              </w:rPr>
            </w:pPr>
            <w:r w:rsidRPr="00144831">
              <w:rPr>
                <w:rFonts w:ascii="Calibri" w:hAnsi="Calibri" w:cs="Calibri"/>
                <w:color w:val="000000"/>
              </w:rPr>
              <w:t>64,25</w:t>
            </w:r>
          </w:p>
        </w:tc>
        <w:tc>
          <w:tcPr>
            <w:tcW w:w="1691" w:type="dxa"/>
            <w:vAlign w:val="bottom"/>
          </w:tcPr>
          <w:p w:rsidR="00144831" w:rsidRPr="00144831" w:rsidRDefault="00144831">
            <w:pPr>
              <w:jc w:val="right"/>
              <w:rPr>
                <w:rFonts w:ascii="Calibri" w:hAnsi="Calibri" w:cs="Calibri"/>
                <w:color w:val="000000"/>
              </w:rPr>
            </w:pPr>
            <w:r w:rsidRPr="00144831">
              <w:rPr>
                <w:rFonts w:ascii="Calibri" w:hAnsi="Calibri" w:cs="Calibri"/>
                <w:color w:val="000000"/>
              </w:rPr>
              <w:t>95,73</w:t>
            </w:r>
          </w:p>
        </w:tc>
      </w:tr>
      <w:tr w:rsidR="00144831" w:rsidTr="00144831">
        <w:trPr>
          <w:trHeight w:val="186"/>
        </w:trPr>
        <w:tc>
          <w:tcPr>
            <w:tcW w:w="1690" w:type="dxa"/>
          </w:tcPr>
          <w:p w:rsidR="00144831" w:rsidRDefault="00144831" w:rsidP="00144831">
            <w:r>
              <w:t>Fold-5</w:t>
            </w:r>
          </w:p>
        </w:tc>
        <w:tc>
          <w:tcPr>
            <w:tcW w:w="1691" w:type="dxa"/>
            <w:vAlign w:val="bottom"/>
          </w:tcPr>
          <w:p w:rsidR="00144831" w:rsidRPr="00144831" w:rsidRDefault="00144831">
            <w:pPr>
              <w:jc w:val="right"/>
              <w:rPr>
                <w:rFonts w:ascii="Calibri" w:hAnsi="Calibri" w:cs="Calibri"/>
                <w:color w:val="000000"/>
              </w:rPr>
            </w:pPr>
            <w:r w:rsidRPr="00144831">
              <w:rPr>
                <w:rFonts w:ascii="Calibri" w:hAnsi="Calibri" w:cs="Calibri"/>
                <w:color w:val="000000"/>
              </w:rPr>
              <w:t>63,84</w:t>
            </w:r>
          </w:p>
        </w:tc>
        <w:tc>
          <w:tcPr>
            <w:tcW w:w="1691" w:type="dxa"/>
            <w:vAlign w:val="bottom"/>
          </w:tcPr>
          <w:p w:rsidR="00144831" w:rsidRPr="00144831" w:rsidRDefault="00144831">
            <w:pPr>
              <w:jc w:val="right"/>
              <w:rPr>
                <w:rFonts w:ascii="Calibri" w:hAnsi="Calibri" w:cs="Calibri"/>
                <w:color w:val="000000"/>
              </w:rPr>
            </w:pPr>
            <w:r w:rsidRPr="00144831">
              <w:rPr>
                <w:rFonts w:ascii="Calibri" w:hAnsi="Calibri" w:cs="Calibri"/>
                <w:color w:val="000000"/>
              </w:rPr>
              <w:t>95,67</w:t>
            </w:r>
          </w:p>
        </w:tc>
      </w:tr>
      <w:tr w:rsidR="00144831" w:rsidTr="0061556B">
        <w:tc>
          <w:tcPr>
            <w:tcW w:w="1690" w:type="dxa"/>
          </w:tcPr>
          <w:p w:rsidR="00144831" w:rsidRPr="00F43585" w:rsidRDefault="00144831" w:rsidP="00144831">
            <w:pPr>
              <w:rPr>
                <w:b/>
              </w:rPr>
            </w:pPr>
            <w:r w:rsidRPr="00F43585">
              <w:rPr>
                <w:b/>
              </w:rPr>
              <w:t>Media</w:t>
            </w:r>
          </w:p>
        </w:tc>
        <w:tc>
          <w:tcPr>
            <w:tcW w:w="1691" w:type="dxa"/>
            <w:vAlign w:val="bottom"/>
          </w:tcPr>
          <w:p w:rsidR="00144831" w:rsidRPr="00F43585" w:rsidRDefault="0014483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F43585">
              <w:rPr>
                <w:rFonts w:ascii="Calibri" w:hAnsi="Calibri" w:cs="Calibri"/>
                <w:b/>
                <w:color w:val="000000"/>
              </w:rPr>
              <w:t>64,134</w:t>
            </w:r>
          </w:p>
        </w:tc>
        <w:tc>
          <w:tcPr>
            <w:tcW w:w="1691" w:type="dxa"/>
            <w:vAlign w:val="bottom"/>
          </w:tcPr>
          <w:p w:rsidR="00144831" w:rsidRPr="00F43585" w:rsidRDefault="0014483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F43585">
              <w:rPr>
                <w:rFonts w:ascii="Calibri" w:hAnsi="Calibri" w:cs="Calibri"/>
                <w:b/>
                <w:color w:val="000000"/>
              </w:rPr>
              <w:t>95,498</w:t>
            </w:r>
          </w:p>
        </w:tc>
      </w:tr>
    </w:tbl>
    <w:p w:rsidR="00144831" w:rsidRDefault="0036108E" w:rsidP="0036108E">
      <w:pPr>
        <w:pStyle w:val="Legenda"/>
      </w:pPr>
      <w:r>
        <w:t xml:space="preserve">Tabela </w:t>
      </w:r>
      <w:fldSimple w:instr=" SEQ Tabela \* ARABIC ">
        <w:r w:rsidR="00D57E0A">
          <w:rPr>
            <w:noProof/>
          </w:rPr>
          <w:t>1</w:t>
        </w:r>
      </w:fldSimple>
      <w:r>
        <w:t xml:space="preserve">: Valores das saídas da rede em cada </w:t>
      </w:r>
      <w:proofErr w:type="spellStart"/>
      <w:r>
        <w:rPr>
          <w:i/>
        </w:rPr>
        <w:t>fold</w:t>
      </w:r>
      <w:proofErr w:type="spellEnd"/>
      <w:r>
        <w:t xml:space="preserve"> e a média final.</w:t>
      </w:r>
    </w:p>
    <w:p w:rsidR="0036108E" w:rsidRDefault="0036108E" w:rsidP="0036108E"/>
    <w:p w:rsidR="0036108E" w:rsidRPr="00733D63" w:rsidRDefault="0036108E" w:rsidP="0036108E">
      <w:r>
        <w:lastRenderedPageBreak/>
        <w:t xml:space="preserve">A figura 1 mostra o comportamento da rede durante o treino com o </w:t>
      </w:r>
      <w:proofErr w:type="spellStart"/>
      <w:r>
        <w:rPr>
          <w:i/>
        </w:rPr>
        <w:t>fold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3</w:t>
      </w:r>
      <w:proofErr w:type="gramEnd"/>
      <w:r>
        <w:t>, o que mostrou melhor resultado na primeira saída da rede.</w:t>
      </w:r>
      <w:r w:rsidR="00733D63">
        <w:t xml:space="preserve"> A </w:t>
      </w:r>
      <w:proofErr w:type="spellStart"/>
      <w:r w:rsidR="00733D63">
        <w:rPr>
          <w:i/>
        </w:rPr>
        <w:t>loss</w:t>
      </w:r>
      <w:proofErr w:type="spellEnd"/>
      <w:r w:rsidR="00733D63">
        <w:t xml:space="preserve"> se comportou como o esperado, cair com o passar do tempo, mas a precisão dela não foi alta. Isso se deu pelos parâmetros da rede.</w:t>
      </w:r>
    </w:p>
    <w:p w:rsidR="004A6085" w:rsidRDefault="0036108E" w:rsidP="004A6085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4pt;height:181.4pt">
            <v:imagedata r:id="rId9" o:title="Loss"/>
          </v:shape>
        </w:pict>
      </w:r>
    </w:p>
    <w:p w:rsidR="0036108E" w:rsidRPr="004A6085" w:rsidRDefault="004A6085" w:rsidP="004A6085">
      <w:pPr>
        <w:pStyle w:val="Legenda"/>
      </w:pPr>
      <w:r>
        <w:t xml:space="preserve">Figura </w:t>
      </w:r>
      <w:fldSimple w:instr=" SEQ Figura \* ARABIC ">
        <w:r w:rsidR="00D57E0A">
          <w:rPr>
            <w:noProof/>
          </w:rPr>
          <w:t>1</w:t>
        </w:r>
      </w:fldSimple>
      <w:r>
        <w:t xml:space="preserve">: Gráfico com a </w:t>
      </w:r>
      <w:proofErr w:type="spellStart"/>
      <w:r>
        <w:rPr>
          <w:i/>
        </w:rPr>
        <w:t>loss</w:t>
      </w:r>
      <w:proofErr w:type="spellEnd"/>
      <w:proofErr w:type="gramStart"/>
      <w:r>
        <w:rPr>
          <w:i/>
        </w:rPr>
        <w:t xml:space="preserve"> </w:t>
      </w:r>
      <w:r>
        <w:t xml:space="preserve"> </w:t>
      </w:r>
      <w:proofErr w:type="gramEnd"/>
      <w:r>
        <w:t xml:space="preserve">e precisão da rede do </w:t>
      </w:r>
      <w:proofErr w:type="spellStart"/>
      <w:r>
        <w:t>fold</w:t>
      </w:r>
      <w:proofErr w:type="spellEnd"/>
      <w:r w:rsidR="00733D63">
        <w:t xml:space="preserve"> 3</w:t>
      </w:r>
      <w:r>
        <w:t xml:space="preserve"> durante o treinamento</w:t>
      </w:r>
      <w:r w:rsidR="00733D63">
        <w:t>.</w:t>
      </w:r>
    </w:p>
    <w:p w:rsidR="0036108E" w:rsidRDefault="0036108E" w:rsidP="0036108E"/>
    <w:p w:rsidR="0036108E" w:rsidRDefault="0036108E" w:rsidP="0036108E">
      <w:r>
        <w:t xml:space="preserve">É visível que a rede aprendeu alguma coisa com a base, mas não gera resultados muito precisos. Foram feitos vários outros testes com mais épocas, mas a taxa de acerto do aprendizado continuou a mesma, por isso da escolha de 30 épocas. Esse comportamento também foi visível nos outros </w:t>
      </w:r>
      <w:proofErr w:type="spellStart"/>
      <w:r>
        <w:rPr>
          <w:i/>
        </w:rPr>
        <w:t>folds</w:t>
      </w:r>
      <w:proofErr w:type="spellEnd"/>
      <w:r>
        <w:rPr>
          <w:i/>
        </w:rPr>
        <w:t>.</w:t>
      </w:r>
    </w:p>
    <w:p w:rsidR="008F7889" w:rsidRDefault="008F7889" w:rsidP="0036108E"/>
    <w:p w:rsidR="008F7889" w:rsidRDefault="008F7889" w:rsidP="0036108E">
      <w:r>
        <w:t xml:space="preserve">O tempo médio de treinamento da rede foi de </w:t>
      </w:r>
      <w:r w:rsidR="00733D63">
        <w:t xml:space="preserve">764 segundo. A figura 2 mostra o tempo de treinamento dos </w:t>
      </w:r>
      <w:proofErr w:type="spellStart"/>
      <w:r w:rsidR="00733D63" w:rsidRPr="00733D63">
        <w:rPr>
          <w:i/>
        </w:rPr>
        <w:t>folds</w:t>
      </w:r>
      <w:proofErr w:type="spellEnd"/>
      <w:r w:rsidR="00733D63">
        <w:t>.</w:t>
      </w:r>
    </w:p>
    <w:p w:rsidR="00FC7C0E" w:rsidRDefault="008F7889" w:rsidP="00FC7C0E">
      <w:pPr>
        <w:keepNext/>
      </w:pPr>
      <w:r>
        <w:rPr>
          <w:noProof/>
          <w:lang w:eastAsia="pt-BR"/>
        </w:rPr>
        <w:drawing>
          <wp:inline distT="0" distB="0" distL="0" distR="0" wp14:anchorId="30E97FFE" wp14:editId="08DFF48B">
            <wp:extent cx="3131820" cy="1826895"/>
            <wp:effectExtent l="0" t="0" r="11430" b="2095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F7889" w:rsidRPr="00FC7C0E" w:rsidRDefault="00FC7C0E" w:rsidP="00FC7C0E">
      <w:pPr>
        <w:pStyle w:val="Legenda"/>
      </w:pPr>
      <w:r>
        <w:t xml:space="preserve">Figura </w:t>
      </w:r>
      <w:fldSimple w:instr=" SEQ Figura \* ARABIC ">
        <w:r w:rsidR="00D57E0A">
          <w:rPr>
            <w:noProof/>
          </w:rPr>
          <w:t>2</w:t>
        </w:r>
      </w:fldSimple>
      <w:r>
        <w:t xml:space="preserve">: Gráfico com o tempo de treinamento da rede em cada </w:t>
      </w:r>
      <w:proofErr w:type="spellStart"/>
      <w:r>
        <w:rPr>
          <w:i/>
        </w:rPr>
        <w:t>fold</w:t>
      </w:r>
      <w:proofErr w:type="spellEnd"/>
      <w:r>
        <w:rPr>
          <w:i/>
        </w:rPr>
        <w:t>.</w:t>
      </w:r>
    </w:p>
    <w:p w:rsidR="00C2692F" w:rsidRDefault="00747AD1" w:rsidP="00C2692F">
      <w:pPr>
        <w:pStyle w:val="Ttulo1"/>
        <w:spacing w:before="120" w:after="120"/>
      </w:pPr>
      <w:r>
        <w:t>Conclusão</w:t>
      </w:r>
    </w:p>
    <w:p w:rsidR="00EA42B3" w:rsidRDefault="00FC7C0E" w:rsidP="00EA42B3">
      <w:pPr>
        <w:pStyle w:val="Corpodetexto"/>
        <w:ind w:left="202" w:firstLine="86"/>
      </w:pPr>
      <w:r>
        <w:t xml:space="preserve">Com esses resultados, a precisão da arquitetura escolhida não obteve bons resultados </w:t>
      </w:r>
      <w:r w:rsidR="00C81C56">
        <w:t>em relação</w:t>
      </w:r>
      <w:r>
        <w:t xml:space="preserve"> </w:t>
      </w:r>
      <w:r w:rsidR="00C81C56">
        <w:t>à</w:t>
      </w:r>
      <w:r>
        <w:t xml:space="preserve"> literatura, mas já são </w:t>
      </w:r>
      <w:r w:rsidR="00C81C56">
        <w:t>melhores</w:t>
      </w:r>
      <w:r>
        <w:t xml:space="preserve"> do que a escolha aleatória de uma das classes. </w:t>
      </w:r>
      <w:r w:rsidR="00C81C56">
        <w:t>É visível que a rede pode classificar melhor que o humano, pois ela consegue aprender características nas imagens que o cérebro humano não é capaz de associar.</w:t>
      </w:r>
    </w:p>
    <w:p w:rsidR="00C81C56" w:rsidRDefault="00C81C56" w:rsidP="00EA42B3">
      <w:pPr>
        <w:pStyle w:val="Corpodetexto"/>
        <w:ind w:left="202" w:firstLine="86"/>
      </w:pPr>
      <w:r>
        <w:t xml:space="preserve">Uma forma de melhorar os resultados seria trabalhar mais nos parâmetros da rede ou até mesmos modificar </w:t>
      </w:r>
      <w:r>
        <w:lastRenderedPageBreak/>
        <w:t xml:space="preserve">diretamente a arquitetura, mas essa ultima escolha iria descaracterizar a </w:t>
      </w:r>
      <w:proofErr w:type="spellStart"/>
      <w:proofErr w:type="gramStart"/>
      <w:r>
        <w:t>AlexNet</w:t>
      </w:r>
      <w:proofErr w:type="spellEnd"/>
      <w:proofErr w:type="gramEnd"/>
      <w:r>
        <w:t>.</w:t>
      </w:r>
    </w:p>
    <w:p w:rsidR="00C81C56" w:rsidRDefault="00C81C56" w:rsidP="00C81C56">
      <w:pPr>
        <w:pStyle w:val="Corpodetexto"/>
        <w:ind w:firstLine="0"/>
      </w:pPr>
    </w:p>
    <w:p w:rsidR="00C81C56" w:rsidRDefault="00C81C56" w:rsidP="00EA42B3">
      <w:pPr>
        <w:pStyle w:val="Corpodetexto"/>
        <w:ind w:left="202" w:firstLine="86"/>
      </w:pPr>
    </w:p>
    <w:sdt>
      <w:sdtPr>
        <w:id w:val="-244653109"/>
        <w:docPartObj>
          <w:docPartGallery w:val="Bibliographies"/>
          <w:docPartUnique/>
        </w:docPartObj>
      </w:sdtPr>
      <w:sdtEndPr>
        <w:rPr>
          <w:smallCaps w:val="0"/>
          <w:kern w:val="0"/>
        </w:rPr>
      </w:sdtEndPr>
      <w:sdtContent>
        <w:p w:rsidR="005A0B01" w:rsidRDefault="005A0B01">
          <w:pPr>
            <w:pStyle w:val="Ttulo1"/>
          </w:pPr>
          <w:r>
            <w:t>Bibliografia</w:t>
          </w:r>
        </w:p>
        <w:sdt>
          <w:sdtPr>
            <w:id w:val="111145805"/>
            <w:bibliography/>
          </w:sdtPr>
          <w:sdtContent>
            <w:p w:rsidR="004A6085" w:rsidRDefault="005A0B01" w:rsidP="004A6085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A6085">
                <w:rPr>
                  <w:noProof/>
                </w:rPr>
                <w:t>(18 de Outubro de 2013). Acesso em 13 de Dezembro de 2016, disponível em CIFAR-10 - Object Recognition in Images: https://www.kaggle.com/c/cifar-10</w:t>
              </w:r>
            </w:p>
            <w:p w:rsidR="004A6085" w:rsidRDefault="004A6085" w:rsidP="004A6085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Alex Krizhevsky, I. S. (2012). ImageNet Classification with Deep Convolutional Neural Networks. </w:t>
              </w:r>
              <w:r>
                <w:rPr>
                  <w:i/>
                  <w:iCs/>
                  <w:noProof/>
                </w:rPr>
                <w:t>Advances in Neural Information Processing Systems 25 (NIPS 2012)</w:t>
              </w:r>
              <w:r>
                <w:rPr>
                  <w:noProof/>
                </w:rPr>
                <w:t>, p. 9.</w:t>
              </w:r>
            </w:p>
            <w:p w:rsidR="004A6085" w:rsidRDefault="004A6085" w:rsidP="004A6085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Graham, B. (18 de Dezembro de 2014). </w:t>
              </w:r>
              <w:r>
                <w:rPr>
                  <w:i/>
                  <w:iCs/>
                  <w:noProof/>
                </w:rPr>
                <w:t>Fractional Max-Pooling.</w:t>
              </w:r>
              <w:r>
                <w:rPr>
                  <w:noProof/>
                </w:rPr>
                <w:t xml:space="preserve"> Acesso em 10 de Dezembro de 2016, disponível em https://arxiv.org/abs/1412.6071v4</w:t>
              </w:r>
            </w:p>
            <w:p w:rsidR="004A6085" w:rsidRDefault="004A6085" w:rsidP="004A6085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Jia, Y. a. (20 de Junho de 2014). Caffe: Convolutional Architecture for Fast Feature Embedding. </w:t>
              </w:r>
              <w:r>
                <w:rPr>
                  <w:i/>
                  <w:iCs/>
                  <w:noProof/>
                </w:rPr>
                <w:t>arXiv preprint arXiv:1408.5093</w:t>
              </w:r>
              <w:r>
                <w:rPr>
                  <w:noProof/>
                </w:rPr>
                <w:t>, p. 4.</w:t>
              </w:r>
            </w:p>
            <w:p w:rsidR="004A6085" w:rsidRDefault="004A6085" w:rsidP="004A6085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Kaggle</w:t>
              </w:r>
              <w:r>
                <w:rPr>
                  <w:noProof/>
                </w:rPr>
                <w:t>. (s.d.). Acesso em 10 de Dezembro de 2016, disponível em Kaggle: https://www.kaggle.com/</w:t>
              </w:r>
            </w:p>
            <w:p w:rsidR="004A6085" w:rsidRDefault="004A6085" w:rsidP="004A6085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Krizhevsky, A. (8 de Abril de 2009). </w:t>
              </w:r>
              <w:r>
                <w:rPr>
                  <w:i/>
                  <w:iCs/>
                  <w:noProof/>
                </w:rPr>
                <w:t>Learning Multiple Layers of Features from Tiny Images.</w:t>
              </w:r>
              <w:r>
                <w:rPr>
                  <w:noProof/>
                </w:rPr>
                <w:t xml:space="preserve"> Acesso em 10 de Dezembro de 2016, disponível em http://www.cs.toronto.edu/~kriz/learning-features-2009-TR.pdf</w:t>
              </w:r>
            </w:p>
            <w:p w:rsidR="004A6085" w:rsidRDefault="004A6085" w:rsidP="004A6085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NVIDIA. (s.d.). </w:t>
              </w:r>
              <w:r>
                <w:rPr>
                  <w:i/>
                  <w:iCs/>
                  <w:noProof/>
                </w:rPr>
                <w:t>NVIDIA DIGITS | NVIDIA Developer</w:t>
              </w:r>
              <w:r>
                <w:rPr>
                  <w:noProof/>
                </w:rPr>
                <w:t>. Acesso em 10 de Dezembro de 2016, disponível em NVIDIA Developer: https://developer.nvidia.com/digits</w:t>
              </w:r>
            </w:p>
            <w:p w:rsidR="005A0B01" w:rsidRDefault="005A0B01" w:rsidP="004A608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5A0B01" w:rsidRPr="00EA42B3" w:rsidRDefault="005A0B01" w:rsidP="00EA42B3">
      <w:pPr>
        <w:pStyle w:val="Corpodetexto"/>
        <w:ind w:left="202" w:firstLine="86"/>
        <w:rPr>
          <w:u w:val="single"/>
        </w:rPr>
      </w:pPr>
    </w:p>
    <w:sectPr w:rsidR="005A0B01" w:rsidRPr="00EA42B3" w:rsidSect="00C2692F">
      <w:headerReference w:type="default" r:id="rId11"/>
      <w:pgSz w:w="11894" w:h="16834" w:code="1"/>
      <w:pgMar w:top="2074" w:right="662" w:bottom="1080" w:left="1080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247" w:rsidRDefault="00CA6247">
      <w:r>
        <w:separator/>
      </w:r>
    </w:p>
  </w:endnote>
  <w:endnote w:type="continuationSeparator" w:id="0">
    <w:p w:rsidR="00CA6247" w:rsidRDefault="00CA6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247" w:rsidRDefault="00CA6247"/>
  </w:footnote>
  <w:footnote w:type="continuationSeparator" w:id="0">
    <w:p w:rsidR="00CA6247" w:rsidRDefault="00CA6247">
      <w:r>
        <w:continuationSeparator/>
      </w:r>
    </w:p>
  </w:footnote>
  <w:footnote w:id="1">
    <w:p w:rsidR="00C2692F" w:rsidRPr="000A7C76" w:rsidRDefault="00C2692F" w:rsidP="000A7C76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92F" w:rsidRDefault="00C2692F">
    <w:pPr>
      <w:framePr w:wrap="auto" w:vAnchor="text" w:hAnchor="margin" w:xAlign="right" w:y="1"/>
    </w:pPr>
  </w:p>
  <w:p w:rsidR="00C2692F" w:rsidRDefault="00C2692F" w:rsidP="00C2692F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1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4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8"/>
  </w:num>
  <w:num w:numId="7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6"/>
  </w:num>
  <w:num w:numId="13">
    <w:abstractNumId w:val="1"/>
  </w:num>
  <w:num w:numId="14">
    <w:abstractNumId w:val="10"/>
  </w:num>
  <w:num w:numId="15">
    <w:abstractNumId w:val="9"/>
  </w:num>
  <w:num w:numId="16">
    <w:abstractNumId w:val="14"/>
  </w:num>
  <w:num w:numId="17">
    <w:abstractNumId w:val="3"/>
  </w:num>
  <w:num w:numId="18">
    <w:abstractNumId w:val="2"/>
  </w:num>
  <w:num w:numId="19">
    <w:abstractNumId w:val="13"/>
  </w:num>
  <w:num w:numId="20">
    <w:abstractNumId w:val="7"/>
  </w:num>
  <w:num w:numId="21">
    <w:abstractNumId w:val="5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B2"/>
    <w:rsid w:val="00047905"/>
    <w:rsid w:val="00051D30"/>
    <w:rsid w:val="000A7C76"/>
    <w:rsid w:val="000D161A"/>
    <w:rsid w:val="0010630F"/>
    <w:rsid w:val="00144831"/>
    <w:rsid w:val="00186144"/>
    <w:rsid w:val="001D5883"/>
    <w:rsid w:val="001D6C91"/>
    <w:rsid w:val="0035038E"/>
    <w:rsid w:val="0036108E"/>
    <w:rsid w:val="0038206A"/>
    <w:rsid w:val="00423D7A"/>
    <w:rsid w:val="004A6085"/>
    <w:rsid w:val="004E7AC1"/>
    <w:rsid w:val="005A0B01"/>
    <w:rsid w:val="005B4C09"/>
    <w:rsid w:val="006C2F96"/>
    <w:rsid w:val="007026BF"/>
    <w:rsid w:val="00733D63"/>
    <w:rsid w:val="00745500"/>
    <w:rsid w:val="00747AD1"/>
    <w:rsid w:val="007773E6"/>
    <w:rsid w:val="008573F1"/>
    <w:rsid w:val="008C3E6D"/>
    <w:rsid w:val="008F7889"/>
    <w:rsid w:val="00960126"/>
    <w:rsid w:val="009C02D7"/>
    <w:rsid w:val="009D0273"/>
    <w:rsid w:val="00A27C9A"/>
    <w:rsid w:val="00A87021"/>
    <w:rsid w:val="00AB081A"/>
    <w:rsid w:val="00BF5997"/>
    <w:rsid w:val="00C05AFA"/>
    <w:rsid w:val="00C2692F"/>
    <w:rsid w:val="00C81C56"/>
    <w:rsid w:val="00C94828"/>
    <w:rsid w:val="00CA6247"/>
    <w:rsid w:val="00CC5BA6"/>
    <w:rsid w:val="00CF4712"/>
    <w:rsid w:val="00D41CB2"/>
    <w:rsid w:val="00D57E0A"/>
    <w:rsid w:val="00DB43E6"/>
    <w:rsid w:val="00E365C5"/>
    <w:rsid w:val="00E73368"/>
    <w:rsid w:val="00EA42B3"/>
    <w:rsid w:val="00EB2CEE"/>
    <w:rsid w:val="00F13702"/>
    <w:rsid w:val="00F24F0A"/>
    <w:rsid w:val="00F43585"/>
    <w:rsid w:val="00FC7C0E"/>
    <w:rsid w:val="00FE0A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ontepargpadro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paragraph" w:styleId="Textodenotaderodap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0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pPr>
      <w:numPr>
        <w:numId w:val="0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4810"/>
      </w:tabs>
      <w:spacing w:line="252" w:lineRule="auto"/>
      <w:jc w:val="both"/>
    </w:p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Recuodecorpodetexto">
    <w:name w:val="Body Text Indent"/>
    <w:basedOn w:val="Normal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Normal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/>
      <w:lang w:val="en-US" w:eastAsia="zh-TW"/>
    </w:rPr>
  </w:style>
  <w:style w:type="paragraph" w:customStyle="1" w:styleId="abs-title">
    <w:name w:val="abs-title"/>
    <w:basedOn w:val="DefaultParagraphFont1"/>
    <w:pPr>
      <w:ind w:firstLine="14"/>
      <w:jc w:val="both"/>
    </w:pPr>
    <w:rPr>
      <w:b/>
      <w:bCs/>
      <w:i/>
      <w:iCs/>
      <w:sz w:val="18"/>
    </w:rPr>
  </w:style>
  <w:style w:type="paragraph" w:customStyle="1" w:styleId="body-text">
    <w:name w:val="body-text"/>
    <w:pPr>
      <w:ind w:firstLine="230"/>
      <w:jc w:val="both"/>
    </w:pPr>
    <w:rPr>
      <w:rFonts w:ascii="Times" w:hAnsi="Times"/>
      <w:color w:val="000000"/>
      <w:lang w:val="en-US" w:eastAsia="en-US"/>
    </w:rPr>
  </w:style>
  <w:style w:type="paragraph" w:customStyle="1" w:styleId="table-figure-caption">
    <w:name w:val="table-figure-caption"/>
    <w:basedOn w:val="body-text"/>
    <w:pPr>
      <w:spacing w:before="60" w:after="120"/>
      <w:ind w:firstLine="0"/>
      <w:jc w:val="center"/>
    </w:pPr>
    <w:rPr>
      <w:sz w:val="18"/>
    </w:rPr>
  </w:style>
  <w:style w:type="paragraph" w:customStyle="1" w:styleId="footnote">
    <w:name w:val="footnote"/>
    <w:basedOn w:val="Textodenotaderodap"/>
    <w:pPr>
      <w:overflowPunct w:val="0"/>
      <w:adjustRightInd w:val="0"/>
      <w:ind w:firstLine="346"/>
      <w:jc w:val="left"/>
      <w:textAlignment w:val="baseline"/>
    </w:pPr>
    <w:rPr>
      <w:rFonts w:ascii="Times" w:eastAsia="PMingLiU" w:hAnsi="Times"/>
      <w:szCs w:val="20"/>
      <w:lang w:val="en-AU" w:eastAsia="zh-TW"/>
    </w:rPr>
  </w:style>
  <w:style w:type="paragraph" w:customStyle="1" w:styleId="subsection-title">
    <w:name w:val="subsection-title"/>
    <w:basedOn w:val="Ttulo2"/>
    <w:pPr>
      <w:numPr>
        <w:ilvl w:val="0"/>
        <w:numId w:val="0"/>
      </w:numPr>
      <w:overflowPunct w:val="0"/>
      <w:adjustRightInd w:val="0"/>
      <w:spacing w:before="60"/>
      <w:ind w:firstLine="43"/>
      <w:textAlignment w:val="baseline"/>
    </w:pPr>
    <w:rPr>
      <w:rFonts w:ascii="Times" w:eastAsia="PMingLiU" w:hAnsi="Times"/>
      <w:b/>
      <w:bCs/>
      <w:szCs w:val="24"/>
      <w:lang w:eastAsia="zh-TW"/>
    </w:rPr>
  </w:style>
  <w:style w:type="paragraph" w:styleId="Corpodetexto">
    <w:name w:val="Body Text"/>
    <w:basedOn w:val="Normal"/>
    <w:link w:val="CorpodetextoChar"/>
    <w:rsid w:val="00B32A40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CorpodetextoChar">
    <w:name w:val="Corpo de texto Char"/>
    <w:basedOn w:val="Fontepargpadro"/>
    <w:link w:val="Corpodetexto"/>
    <w:rsid w:val="00B32A40"/>
    <w:rPr>
      <w:rFonts w:eastAsia="SimSun"/>
      <w:spacing w:val="-1"/>
    </w:rPr>
  </w:style>
  <w:style w:type="paragraph" w:customStyle="1" w:styleId="bulletlist">
    <w:name w:val="bullet list"/>
    <w:basedOn w:val="Corpodetexto"/>
    <w:rsid w:val="00B32A40"/>
    <w:pPr>
      <w:numPr>
        <w:numId w:val="21"/>
      </w:numPr>
    </w:pPr>
  </w:style>
  <w:style w:type="paragraph" w:customStyle="1" w:styleId="sponsors">
    <w:name w:val="sponsors"/>
    <w:rsid w:val="00B32A40"/>
    <w:pPr>
      <w:framePr w:wrap="auto" w:hAnchor="text" w:x="615" w:y="2239"/>
      <w:pBdr>
        <w:top w:val="single" w:sz="4" w:space="2" w:color="auto"/>
      </w:pBdr>
      <w:ind w:firstLine="288"/>
    </w:pPr>
    <w:rPr>
      <w:rFonts w:eastAsia="SimSun"/>
      <w:sz w:val="16"/>
      <w:szCs w:val="16"/>
      <w:lang w:val="en-US" w:eastAsia="en-US"/>
    </w:rPr>
  </w:style>
  <w:style w:type="paragraph" w:customStyle="1" w:styleId="papersubtitle">
    <w:name w:val="paper subtitle"/>
    <w:rsid w:val="007A28F1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equation0">
    <w:name w:val="equation"/>
    <w:basedOn w:val="Normal"/>
    <w:rsid w:val="007A28F1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7A28F1"/>
    <w:pPr>
      <w:numPr>
        <w:numId w:val="22"/>
      </w:numPr>
      <w:spacing w:before="80" w:after="200"/>
      <w:jc w:val="center"/>
    </w:pPr>
    <w:rPr>
      <w:rFonts w:eastAsia="SimSun"/>
      <w:noProof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sid w:val="007A28F1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7A28F1"/>
    <w:rPr>
      <w:i/>
      <w:iCs/>
      <w:sz w:val="15"/>
      <w:szCs w:val="15"/>
    </w:rPr>
  </w:style>
  <w:style w:type="paragraph" w:customStyle="1" w:styleId="tablecopy">
    <w:name w:val="table copy"/>
    <w:rsid w:val="007A28F1"/>
    <w:pPr>
      <w:jc w:val="both"/>
    </w:pPr>
    <w:rPr>
      <w:rFonts w:eastAsia="SimSun"/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7A28F1"/>
    <w:pPr>
      <w:spacing w:before="60" w:after="30"/>
      <w:jc w:val="right"/>
    </w:pPr>
    <w:rPr>
      <w:rFonts w:eastAsia="SimSun"/>
      <w:sz w:val="12"/>
      <w:szCs w:val="12"/>
      <w:lang w:val="en-US" w:eastAsia="en-US"/>
    </w:rPr>
  </w:style>
  <w:style w:type="paragraph" w:customStyle="1" w:styleId="tablehead">
    <w:name w:val="table head"/>
    <w:rsid w:val="007A28F1"/>
    <w:pPr>
      <w:numPr>
        <w:numId w:val="23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  <w:lang w:val="en-US" w:eastAsia="en-US"/>
    </w:rPr>
  </w:style>
  <w:style w:type="table" w:styleId="Tabelacomgrade">
    <w:name w:val="Table Grid"/>
    <w:basedOn w:val="Tabelanormal"/>
    <w:rsid w:val="001D5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051D3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51D30"/>
    <w:rPr>
      <w:rFonts w:ascii="Tahoma" w:hAnsi="Tahoma" w:cs="Tahoma"/>
      <w:sz w:val="16"/>
      <w:szCs w:val="16"/>
      <w:lang w:eastAsia="en-US"/>
    </w:rPr>
  </w:style>
  <w:style w:type="paragraph" w:styleId="Legenda">
    <w:name w:val="caption"/>
    <w:basedOn w:val="Normal"/>
    <w:next w:val="Normal"/>
    <w:unhideWhenUsed/>
    <w:qFormat/>
    <w:rsid w:val="00051D3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5A0B01"/>
    <w:rPr>
      <w:smallCaps/>
      <w:kern w:val="28"/>
      <w:lang w:eastAsia="en-US"/>
    </w:rPr>
  </w:style>
  <w:style w:type="paragraph" w:styleId="Bibliografia">
    <w:name w:val="Bibliography"/>
    <w:basedOn w:val="Normal"/>
    <w:next w:val="Normal"/>
    <w:unhideWhenUsed/>
    <w:rsid w:val="005A0B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ontepargpadro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paragraph" w:styleId="Textodenotaderodap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0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pPr>
      <w:numPr>
        <w:numId w:val="0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4810"/>
      </w:tabs>
      <w:spacing w:line="252" w:lineRule="auto"/>
      <w:jc w:val="both"/>
    </w:p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Recuodecorpodetexto">
    <w:name w:val="Body Text Indent"/>
    <w:basedOn w:val="Normal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Normal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/>
      <w:lang w:val="en-US" w:eastAsia="zh-TW"/>
    </w:rPr>
  </w:style>
  <w:style w:type="paragraph" w:customStyle="1" w:styleId="abs-title">
    <w:name w:val="abs-title"/>
    <w:basedOn w:val="DefaultParagraphFont1"/>
    <w:pPr>
      <w:ind w:firstLine="14"/>
      <w:jc w:val="both"/>
    </w:pPr>
    <w:rPr>
      <w:b/>
      <w:bCs/>
      <w:i/>
      <w:iCs/>
      <w:sz w:val="18"/>
    </w:rPr>
  </w:style>
  <w:style w:type="paragraph" w:customStyle="1" w:styleId="body-text">
    <w:name w:val="body-text"/>
    <w:pPr>
      <w:ind w:firstLine="230"/>
      <w:jc w:val="both"/>
    </w:pPr>
    <w:rPr>
      <w:rFonts w:ascii="Times" w:hAnsi="Times"/>
      <w:color w:val="000000"/>
      <w:lang w:val="en-US" w:eastAsia="en-US"/>
    </w:rPr>
  </w:style>
  <w:style w:type="paragraph" w:customStyle="1" w:styleId="table-figure-caption">
    <w:name w:val="table-figure-caption"/>
    <w:basedOn w:val="body-text"/>
    <w:pPr>
      <w:spacing w:before="60" w:after="120"/>
      <w:ind w:firstLine="0"/>
      <w:jc w:val="center"/>
    </w:pPr>
    <w:rPr>
      <w:sz w:val="18"/>
    </w:rPr>
  </w:style>
  <w:style w:type="paragraph" w:customStyle="1" w:styleId="footnote">
    <w:name w:val="footnote"/>
    <w:basedOn w:val="Textodenotaderodap"/>
    <w:pPr>
      <w:overflowPunct w:val="0"/>
      <w:adjustRightInd w:val="0"/>
      <w:ind w:firstLine="346"/>
      <w:jc w:val="left"/>
      <w:textAlignment w:val="baseline"/>
    </w:pPr>
    <w:rPr>
      <w:rFonts w:ascii="Times" w:eastAsia="PMingLiU" w:hAnsi="Times"/>
      <w:szCs w:val="20"/>
      <w:lang w:val="en-AU" w:eastAsia="zh-TW"/>
    </w:rPr>
  </w:style>
  <w:style w:type="paragraph" w:customStyle="1" w:styleId="subsection-title">
    <w:name w:val="subsection-title"/>
    <w:basedOn w:val="Ttulo2"/>
    <w:pPr>
      <w:numPr>
        <w:ilvl w:val="0"/>
        <w:numId w:val="0"/>
      </w:numPr>
      <w:overflowPunct w:val="0"/>
      <w:adjustRightInd w:val="0"/>
      <w:spacing w:before="60"/>
      <w:ind w:firstLine="43"/>
      <w:textAlignment w:val="baseline"/>
    </w:pPr>
    <w:rPr>
      <w:rFonts w:ascii="Times" w:eastAsia="PMingLiU" w:hAnsi="Times"/>
      <w:b/>
      <w:bCs/>
      <w:szCs w:val="24"/>
      <w:lang w:eastAsia="zh-TW"/>
    </w:rPr>
  </w:style>
  <w:style w:type="paragraph" w:styleId="Corpodetexto">
    <w:name w:val="Body Text"/>
    <w:basedOn w:val="Normal"/>
    <w:link w:val="CorpodetextoChar"/>
    <w:rsid w:val="00B32A40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CorpodetextoChar">
    <w:name w:val="Corpo de texto Char"/>
    <w:basedOn w:val="Fontepargpadro"/>
    <w:link w:val="Corpodetexto"/>
    <w:rsid w:val="00B32A40"/>
    <w:rPr>
      <w:rFonts w:eastAsia="SimSun"/>
      <w:spacing w:val="-1"/>
    </w:rPr>
  </w:style>
  <w:style w:type="paragraph" w:customStyle="1" w:styleId="bulletlist">
    <w:name w:val="bullet list"/>
    <w:basedOn w:val="Corpodetexto"/>
    <w:rsid w:val="00B32A40"/>
    <w:pPr>
      <w:numPr>
        <w:numId w:val="21"/>
      </w:numPr>
    </w:pPr>
  </w:style>
  <w:style w:type="paragraph" w:customStyle="1" w:styleId="sponsors">
    <w:name w:val="sponsors"/>
    <w:rsid w:val="00B32A40"/>
    <w:pPr>
      <w:framePr w:wrap="auto" w:hAnchor="text" w:x="615" w:y="2239"/>
      <w:pBdr>
        <w:top w:val="single" w:sz="4" w:space="2" w:color="auto"/>
      </w:pBdr>
      <w:ind w:firstLine="288"/>
    </w:pPr>
    <w:rPr>
      <w:rFonts w:eastAsia="SimSun"/>
      <w:sz w:val="16"/>
      <w:szCs w:val="16"/>
      <w:lang w:val="en-US" w:eastAsia="en-US"/>
    </w:rPr>
  </w:style>
  <w:style w:type="paragraph" w:customStyle="1" w:styleId="papersubtitle">
    <w:name w:val="paper subtitle"/>
    <w:rsid w:val="007A28F1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equation0">
    <w:name w:val="equation"/>
    <w:basedOn w:val="Normal"/>
    <w:rsid w:val="007A28F1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7A28F1"/>
    <w:pPr>
      <w:numPr>
        <w:numId w:val="22"/>
      </w:numPr>
      <w:spacing w:before="80" w:after="200"/>
      <w:jc w:val="center"/>
    </w:pPr>
    <w:rPr>
      <w:rFonts w:eastAsia="SimSun"/>
      <w:noProof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sid w:val="007A28F1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7A28F1"/>
    <w:rPr>
      <w:i/>
      <w:iCs/>
      <w:sz w:val="15"/>
      <w:szCs w:val="15"/>
    </w:rPr>
  </w:style>
  <w:style w:type="paragraph" w:customStyle="1" w:styleId="tablecopy">
    <w:name w:val="table copy"/>
    <w:rsid w:val="007A28F1"/>
    <w:pPr>
      <w:jc w:val="both"/>
    </w:pPr>
    <w:rPr>
      <w:rFonts w:eastAsia="SimSun"/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7A28F1"/>
    <w:pPr>
      <w:spacing w:before="60" w:after="30"/>
      <w:jc w:val="right"/>
    </w:pPr>
    <w:rPr>
      <w:rFonts w:eastAsia="SimSun"/>
      <w:sz w:val="12"/>
      <w:szCs w:val="12"/>
      <w:lang w:val="en-US" w:eastAsia="en-US"/>
    </w:rPr>
  </w:style>
  <w:style w:type="paragraph" w:customStyle="1" w:styleId="tablehead">
    <w:name w:val="table head"/>
    <w:rsid w:val="007A28F1"/>
    <w:pPr>
      <w:numPr>
        <w:numId w:val="23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  <w:lang w:val="en-US" w:eastAsia="en-US"/>
    </w:rPr>
  </w:style>
  <w:style w:type="table" w:styleId="Tabelacomgrade">
    <w:name w:val="Table Grid"/>
    <w:basedOn w:val="Tabelanormal"/>
    <w:rsid w:val="001D5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051D3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51D30"/>
    <w:rPr>
      <w:rFonts w:ascii="Tahoma" w:hAnsi="Tahoma" w:cs="Tahoma"/>
      <w:sz w:val="16"/>
      <w:szCs w:val="16"/>
      <w:lang w:eastAsia="en-US"/>
    </w:rPr>
  </w:style>
  <w:style w:type="paragraph" w:styleId="Legenda">
    <w:name w:val="caption"/>
    <w:basedOn w:val="Normal"/>
    <w:next w:val="Normal"/>
    <w:unhideWhenUsed/>
    <w:qFormat/>
    <w:rsid w:val="00051D3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5A0B01"/>
    <w:rPr>
      <w:smallCaps/>
      <w:kern w:val="28"/>
      <w:lang w:eastAsia="en-US"/>
    </w:rPr>
  </w:style>
  <w:style w:type="paragraph" w:styleId="Bibliografia">
    <w:name w:val="Bibliography"/>
    <w:basedOn w:val="Normal"/>
    <w:next w:val="Normal"/>
    <w:unhideWhenUsed/>
    <w:rsid w:val="005A0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7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eus%20Nogueira\Google%20Drive\Mestrado\Arquitetura\T2\ieeeconf_A4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Tempo de treinamento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Tempo em segundos</c:v>
                </c:pt>
              </c:strCache>
            </c:strRef>
          </c:tx>
          <c:invertIfNegative val="0"/>
          <c:cat>
            <c:strRef>
              <c:f>Plan1!$A$2:$A$6</c:f>
              <c:strCache>
                <c:ptCount val="5"/>
                <c:pt idx="0">
                  <c:v>Fold-1</c:v>
                </c:pt>
                <c:pt idx="1">
                  <c:v>Fold-2</c:v>
                </c:pt>
                <c:pt idx="2">
                  <c:v>Fold-3</c:v>
                </c:pt>
                <c:pt idx="3">
                  <c:v>Fold-4</c:v>
                </c:pt>
                <c:pt idx="4">
                  <c:v>Fold-5</c:v>
                </c:pt>
              </c:strCache>
            </c:strRef>
          </c:cat>
          <c:val>
            <c:numRef>
              <c:f>Plan1!$B$2:$B$6</c:f>
              <c:numCache>
                <c:formatCode>General</c:formatCode>
                <c:ptCount val="5"/>
                <c:pt idx="0">
                  <c:v>758</c:v>
                </c:pt>
                <c:pt idx="1">
                  <c:v>764</c:v>
                </c:pt>
                <c:pt idx="2">
                  <c:v>765</c:v>
                </c:pt>
                <c:pt idx="3">
                  <c:v>762</c:v>
                </c:pt>
                <c:pt idx="4">
                  <c:v>774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62024704"/>
        <c:axId val="263263296"/>
      </c:barChart>
      <c:catAx>
        <c:axId val="262024704"/>
        <c:scaling>
          <c:orientation val="minMax"/>
        </c:scaling>
        <c:delete val="0"/>
        <c:axPos val="b"/>
        <c:majorTickMark val="out"/>
        <c:minorTickMark val="none"/>
        <c:tickLblPos val="nextTo"/>
        <c:crossAx val="263263296"/>
        <c:crosses val="autoZero"/>
        <c:auto val="1"/>
        <c:lblAlgn val="ctr"/>
        <c:lblOffset val="100"/>
        <c:noMultiLvlLbl val="0"/>
      </c:catAx>
      <c:valAx>
        <c:axId val="263263296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2620247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CIF13</b:Tag>
    <b:SourceType>InternetSite</b:SourceType>
    <b:Guid>{13C6CAEE-C205-4E64-AC90-F22F361F1EB3}</b:Guid>
    <b:InternetSiteTitle>CIFAR-10 - Object Recognition in Images</b:InternetSiteTitle>
    <b:Year>2013</b:Year>
    <b:Month>Outubro</b:Month>
    <b:Day>18</b:Day>
    <b:YearAccessed>2016</b:YearAccessed>
    <b:MonthAccessed>Dezembro</b:MonthAccessed>
    <b:DayAccessed>13</b:DayAccessed>
    <b:URL>https://www.kaggle.com/c/cifar-10</b:URL>
    <b:RefOrder>1</b:RefOrder>
  </b:Source>
  <b:Source>
    <b:Tag>Caffe</b:Tag>
    <b:SourceType>ArticleInAPeriodical</b:SourceType>
    <b:Guid>{476D9399-081D-4E3E-A03F-1E4E8A5C7B84}</b:Guid>
    <b:Author>
      <b:Author>
        <b:NameList>
          <b:Person>
            <b:Last>Jia</b:Last>
            <b:First>Yangqing</b:First>
            <b:Middle>and Shelhamer, Evan and Donahue, Jeff and Karayev, Sergey and Long, Jonathan and Girshick, Ross and Guadarrama, Sergio and Darrell, Trevor</b:Middle>
          </b:Person>
        </b:NameList>
      </b:Author>
    </b:Author>
    <b:Title>Caffe: Convolutional Architecture for Fast Feature Embedding</b:Title>
    <b:InternetSiteTitle>Caffe</b:InternetSiteTitle>
    <b:Year>2014</b:Year>
    <b:Month>Junho</b:Month>
    <b:Day>20</b:Day>
    <b:YearAccessed>2016</b:YearAccessed>
    <b:MonthAccessed>Dezembro</b:MonthAccessed>
    <b:DayAccessed>13</b:DayAccessed>
    <b:URL>http://caffe.berkeleyvision.org/</b:URL>
    <b:PeriodicalTitle>arXiv preprint arXiv:1408.5093</b:PeriodicalTitle>
    <b:Pages>4</b:Pages>
    <b:RefOrder>4</b:RefOrder>
  </b:Source>
  <b:Source>
    <b:Tag>Ale12</b:Tag>
    <b:SourceType>ArticleInAPeriodical</b:SourceType>
    <b:Guid>{9E84B0E7-DFE8-430E-911C-BA77B42199D0}</b:Guid>
    <b:Title>ImageNet Classification with Deep Convolutional Neural Networks</b:Title>
    <b:Year>2012</b:Year>
    <b:Author>
      <b:Author>
        <b:NameList>
          <b:Person>
            <b:Last>Alex Krizhevsky</b:Last>
            <b:First>Ilya</b:First>
            <b:Middle>Sutskever,Geoffrey E. Hinton</b:Middle>
          </b:Person>
        </b:NameList>
      </b:Author>
    </b:Author>
    <b:PeriodicalTitle>Advances in Neural Information Processing Systems 25 (NIPS 2012)</b:PeriodicalTitle>
    <b:Pages>9</b:Pages>
    <b:RefOrder>3</b:RefOrder>
  </b:Source>
  <b:Source>
    <b:Tag>Kag16</b:Tag>
    <b:SourceType>InternetSite</b:SourceType>
    <b:Guid>{6B1BC025-43E8-4BC5-A47B-5B887CE3DBAD}</b:Guid>
    <b:Title>Kaggle</b:Title>
    <b:InternetSiteTitle>Kaggle</b:InternetSiteTitle>
    <b:YearAccessed>2016</b:YearAccessed>
    <b:MonthAccessed>Dezembro</b:MonthAccessed>
    <b:DayAccessed>10</b:DayAccessed>
    <b:URL>https://www.kaggle.com/</b:URL>
    <b:RefOrder>6</b:RefOrder>
  </b:Source>
  <b:Source>
    <b:Tag>Gra14</b:Tag>
    <b:SourceType>DocumentFromInternetSite</b:SourceType>
    <b:Guid>{5E8F7F1B-4154-44DF-B8A5-53CBD0213F71}</b:Guid>
    <b:Title>Fractional Max-Pooling</b:Title>
    <b:Year>2014</b:Year>
    <b:Month>Dezembro</b:Month>
    <b:Day>18</b:Day>
    <b:YearAccessed>2016</b:YearAccessed>
    <b:MonthAccessed>Dezembro</b:MonthAccessed>
    <b:DayAccessed>10</b:DayAccessed>
    <b:URL>https://arxiv.org/abs/1412.6071v4</b:URL>
    <b:Author>
      <b:Author>
        <b:NameList>
          <b:Person>
            <b:Last>Graham</b:Last>
            <b:First>Benjamin</b:First>
          </b:Person>
        </b:NameList>
      </b:Author>
    </b:Author>
    <b:RefOrder>2</b:RefOrder>
  </b:Source>
  <b:Source>
    <b:Tag>Ale</b:Tag>
    <b:SourceType>DocumentFromInternetSite</b:SourceType>
    <b:Guid>{6648C4B5-65C7-4B9F-8B57-74D584C99C43}</b:Guid>
    <b:Author>
      <b:Author>
        <b:NameList>
          <b:Person>
            <b:Last>Krizhevsky</b:Last>
            <b:First>Alex</b:First>
          </b:Person>
        </b:NameList>
      </b:Author>
    </b:Author>
    <b:Title>Learning Multiple Layers of Features from Tiny Images</b:Title>
    <b:Year>2009</b:Year>
    <b:Month>Abril</b:Month>
    <b:Day>8</b:Day>
    <b:YearAccessed>2016</b:YearAccessed>
    <b:MonthAccessed>Dezembro</b:MonthAccessed>
    <b:DayAccessed>10</b:DayAccessed>
    <b:URL>http://www.cs.toronto.edu/~kriz/learning-features-2009-TR.pdf</b:URL>
    <b:RefOrder>7</b:RefOrder>
  </b:Source>
  <b:Source>
    <b:Tag>DIGITS2016</b:Tag>
    <b:SourceType>InternetSite</b:SourceType>
    <b:Guid>{8C3C4BA7-6989-4AFA-B7FA-916C25065E62}</b:Guid>
    <b:Title>NVIDIA DIGITS | NVIDIA Developer</b:Title>
    <b:Author>
      <b:Author>
        <b:NameList>
          <b:Person>
            <b:Last>NVIDIA</b:Last>
          </b:Person>
        </b:NameList>
      </b:Author>
    </b:Author>
    <b:InternetSiteTitle>NVIDIA Developer</b:InternetSiteTitle>
    <b:YearAccessed>2016</b:YearAccessed>
    <b:MonthAccessed>Dezembro</b:MonthAccessed>
    <b:DayAccessed>10</b:DayAccessed>
    <b:URL>https://developer.nvidia.com/digits</b:URL>
    <b:RefOrder>5</b:RefOrder>
  </b:Source>
</b:Sources>
</file>

<file path=customXml/itemProps1.xml><?xml version="1.0" encoding="utf-8"?>
<ds:datastoreItem xmlns:ds="http://schemas.openxmlformats.org/officeDocument/2006/customXml" ds:itemID="{5FCB40D6-2ED0-4699-8F61-9627FF773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ieeeconf_A4.dot</Template>
  <TotalTime>723</TotalTime>
  <Pages>1</Pages>
  <Words>934</Words>
  <Characters>5049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5972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LCAD</dc:creator>
  <cp:lastModifiedBy>LCAD</cp:lastModifiedBy>
  <cp:revision>12</cp:revision>
  <cp:lastPrinted>2016-12-13T17:28:00Z</cp:lastPrinted>
  <dcterms:created xsi:type="dcterms:W3CDTF">2016-10-31T15:57:00Z</dcterms:created>
  <dcterms:modified xsi:type="dcterms:W3CDTF">2016-12-13T17:34:00Z</dcterms:modified>
</cp:coreProperties>
</file>